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71D6EEBA5E84446BBA718ECAADE518E7"/>
        </w:placeholder>
        <w:docPartList>
          <w:docPartGallery w:val="Quick Parts"/>
          <w:docPartCategory w:val=" Resume Name"/>
        </w:docPartList>
      </w:sdtPr>
      <w:sdtEndPr/>
      <w:sdtContent>
        <w:p w:rsidR="00C017E8" w:rsidRPr="0054040F" w:rsidRDefault="003D292E">
          <w:pPr>
            <w:pStyle w:val="Title"/>
            <w:rPr>
              <w:sz w:val="56"/>
            </w:rPr>
          </w:pPr>
          <w:sdt>
            <w:sdtPr>
              <w:rPr>
                <w:sz w:val="56"/>
              </w:rPr>
              <w:alias w:val="Author"/>
              <w:tag w:val=""/>
              <w:id w:val="1823003119"/>
              <w:placeholder>
                <w:docPart w:val="6C37F279D0A84F20A8D825E60756FF0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4040F" w:rsidRPr="0054040F">
                <w:rPr>
                  <w:sz w:val="56"/>
                </w:rPr>
                <w:t>Brent Kuzmanich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24526B6E7C034963A1078BCFB2D374EA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C017E8" w:rsidRDefault="0054040F">
              <w:pPr>
                <w:pStyle w:val="NoSpacing"/>
              </w:pPr>
              <w:r>
                <w:t>brentkuzmanich@gmail.com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1285286A6E80453D90F3EFC4166988AE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C017E8" w:rsidRDefault="0054040F">
              <w:pPr>
                <w:pStyle w:val="NoSpacing"/>
              </w:pPr>
              <w:r>
                <w:t>(971) 285-5066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text/>
          </w:sdtPr>
          <w:sdtEndPr>
            <w:rPr>
              <w:rStyle w:val="PlaceholderText"/>
            </w:rPr>
          </w:sdtEndPr>
          <w:sdtContent>
            <w:p w:rsidR="00C017E8" w:rsidRDefault="0054040F">
              <w:r>
                <w:rPr>
                  <w:rStyle w:val="PlaceholderText"/>
                  <w:color w:val="000000"/>
                </w:rPr>
                <w:t>www.brentkuzmanich.com</w:t>
              </w:r>
            </w:p>
          </w:sdtContent>
        </w:sdt>
      </w:sdtContent>
    </w:sdt>
    <w:p w:rsidR="00C017E8" w:rsidRDefault="00B81153">
      <w:pPr>
        <w:pStyle w:val="SectionHeading"/>
      </w:pPr>
      <w:r>
        <w:t>Summary</w:t>
      </w:r>
    </w:p>
    <w:p w:rsidR="00C017E8" w:rsidRDefault="004A17D9" w:rsidP="000D07DE">
      <w:pPr>
        <w:spacing w:after="120"/>
      </w:pPr>
      <w:r>
        <w:t>A skilled and motivated Software Developer</w:t>
      </w:r>
      <w:r w:rsidR="00426FEE">
        <w:t xml:space="preserve"> with s</w:t>
      </w:r>
      <w:r>
        <w:t>trong skillset</w:t>
      </w:r>
      <w:r w:rsidR="00426FEE">
        <w:t>s</w:t>
      </w:r>
      <w:r>
        <w:t xml:space="preserve"> in .NET, C#, JavaScript,</w:t>
      </w:r>
      <w:r w:rsidR="00AF272D">
        <w:t xml:space="preserve"> </w:t>
      </w:r>
      <w:r>
        <w:t>SQL</w:t>
      </w:r>
      <w:r w:rsidR="00AF272D">
        <w:t>, and HTML/CSS</w:t>
      </w:r>
      <w:r>
        <w:t>. 3</w:t>
      </w:r>
      <w:r w:rsidR="00BB70C0">
        <w:t>+</w:t>
      </w:r>
      <w:r>
        <w:t xml:space="preserve"> years</w:t>
      </w:r>
      <w:r w:rsidR="005717B2">
        <w:t xml:space="preserve"> of</w:t>
      </w:r>
      <w:r>
        <w:t xml:space="preserve"> experience developing</w:t>
      </w:r>
      <w:r w:rsidR="00AF272D">
        <w:t xml:space="preserve"> client focused</w:t>
      </w:r>
      <w:r>
        <w:t xml:space="preserve"> </w:t>
      </w:r>
      <w:r w:rsidR="00AF272D">
        <w:t>software, with an emphasis on security, reliability, and user experience.</w:t>
      </w:r>
      <w:r w:rsidR="00D610C3">
        <w:t xml:space="preserve"> </w:t>
      </w:r>
    </w:p>
    <w:p w:rsidR="00C017E8" w:rsidRDefault="00F53C87">
      <w:pPr>
        <w:pStyle w:val="SectionHeading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040"/>
      </w:tblGrid>
      <w:tr w:rsidR="00E65027" w:rsidTr="00AA3803">
        <w:trPr>
          <w:trHeight w:val="2036"/>
        </w:trPr>
        <w:tc>
          <w:tcPr>
            <w:tcW w:w="5148" w:type="dxa"/>
          </w:tcPr>
          <w:p w:rsidR="00604F72" w:rsidRDefault="00604F72" w:rsidP="00E65027">
            <w:pPr>
              <w:pStyle w:val="ListParagraph"/>
              <w:numPr>
                <w:ilvl w:val="0"/>
                <w:numId w:val="4"/>
              </w:numPr>
              <w:ind w:hanging="288"/>
            </w:pPr>
            <w:r>
              <w:t>Object-oriented development</w:t>
            </w:r>
          </w:p>
          <w:p w:rsidR="00E65027" w:rsidRDefault="00426FEE" w:rsidP="00E65027">
            <w:pPr>
              <w:pStyle w:val="ListParagraph"/>
              <w:numPr>
                <w:ilvl w:val="0"/>
                <w:numId w:val="4"/>
              </w:numPr>
              <w:ind w:hanging="288"/>
            </w:pPr>
            <w:r>
              <w:t xml:space="preserve">Common </w:t>
            </w:r>
            <w:r w:rsidR="00ED797B">
              <w:t>architectur</w:t>
            </w:r>
            <w:r w:rsidR="00721790">
              <w:t>es including MVC, MVVM, n-tier</w:t>
            </w:r>
            <w:r>
              <w:t>, and client-server</w:t>
            </w:r>
          </w:p>
          <w:p w:rsidR="00E65027" w:rsidRDefault="00426FEE" w:rsidP="00E65027">
            <w:pPr>
              <w:pStyle w:val="ListParagraph"/>
              <w:numPr>
                <w:ilvl w:val="0"/>
                <w:numId w:val="4"/>
              </w:numPr>
              <w:ind w:hanging="288"/>
            </w:pPr>
            <w:r>
              <w:t>D</w:t>
            </w:r>
            <w:r w:rsidR="00721790">
              <w:t>esign patterns</w:t>
            </w:r>
            <w:r>
              <w:t xml:space="preserve"> including Gang-of-Four and domain specific</w:t>
            </w:r>
            <w:r w:rsidR="00FB372F">
              <w:t xml:space="preserve"> </w:t>
            </w:r>
            <w:r w:rsidR="0013004A">
              <w:t xml:space="preserve">(ex. Dependency </w:t>
            </w:r>
            <w:r w:rsidR="0024054E">
              <w:t>I</w:t>
            </w:r>
            <w:r w:rsidR="0013004A">
              <w:t>nje</w:t>
            </w:r>
            <w:r w:rsidR="0024054E">
              <w:t>ction, Unit of Work/Repository, etc.)</w:t>
            </w:r>
          </w:p>
          <w:p w:rsidR="00E65027" w:rsidRDefault="00721790" w:rsidP="00E65027">
            <w:pPr>
              <w:pStyle w:val="ListParagraph"/>
              <w:numPr>
                <w:ilvl w:val="0"/>
                <w:numId w:val="4"/>
              </w:numPr>
              <w:ind w:hanging="288"/>
            </w:pPr>
            <w:r>
              <w:t xml:space="preserve">Asynchronous and multi-threaded </w:t>
            </w:r>
            <w:r w:rsidR="00426FEE">
              <w:t>programming</w:t>
            </w:r>
          </w:p>
          <w:p w:rsidR="00721790" w:rsidRDefault="003F2620" w:rsidP="00721790">
            <w:pPr>
              <w:pStyle w:val="ListParagraph"/>
              <w:numPr>
                <w:ilvl w:val="0"/>
                <w:numId w:val="4"/>
              </w:numPr>
              <w:ind w:hanging="288"/>
            </w:pPr>
            <w:r>
              <w:t>Knowledge of d</w:t>
            </w:r>
            <w:r w:rsidR="00AA3803">
              <w:t xml:space="preserve">ata structures and algorithms </w:t>
            </w:r>
          </w:p>
          <w:p w:rsidR="00AA3803" w:rsidRDefault="003F2620" w:rsidP="00721790">
            <w:pPr>
              <w:pStyle w:val="ListParagraph"/>
              <w:numPr>
                <w:ilvl w:val="0"/>
                <w:numId w:val="4"/>
              </w:numPr>
              <w:ind w:hanging="288"/>
            </w:pPr>
            <w:r>
              <w:t>Mocking and unit testing</w:t>
            </w:r>
          </w:p>
          <w:p w:rsidR="00595710" w:rsidRDefault="00595710" w:rsidP="00721790">
            <w:pPr>
              <w:pStyle w:val="ListParagraph"/>
              <w:numPr>
                <w:ilvl w:val="0"/>
                <w:numId w:val="4"/>
              </w:numPr>
              <w:ind w:hanging="288"/>
            </w:pPr>
            <w:r>
              <w:t>SDLC management using Visual Studio Online</w:t>
            </w:r>
          </w:p>
        </w:tc>
        <w:tc>
          <w:tcPr>
            <w:tcW w:w="5040" w:type="dxa"/>
          </w:tcPr>
          <w:p w:rsidR="00E65027" w:rsidRDefault="008B78F3" w:rsidP="008B78F3">
            <w:pPr>
              <w:pStyle w:val="ListParagraph"/>
              <w:numPr>
                <w:ilvl w:val="0"/>
                <w:numId w:val="4"/>
              </w:numPr>
            </w:pPr>
            <w:r>
              <w:t>C#, JavaScript, SQL, PowerShell, HTML/CSS</w:t>
            </w:r>
          </w:p>
          <w:p w:rsidR="008B78F3" w:rsidRDefault="00AA3803" w:rsidP="00AA3803">
            <w:pPr>
              <w:pStyle w:val="ListParagraph"/>
              <w:numPr>
                <w:ilvl w:val="0"/>
                <w:numId w:val="4"/>
              </w:numPr>
            </w:pPr>
            <w:r>
              <w:t>ASP.NET (MVC, Web API</w:t>
            </w:r>
            <w:r w:rsidR="00426FEE">
              <w:t>, Web Forms</w:t>
            </w:r>
            <w:r>
              <w:t>), Entity Framework</w:t>
            </w:r>
            <w:r w:rsidR="00E0596E">
              <w:t xml:space="preserve">, </w:t>
            </w:r>
            <w:r w:rsidR="00595710">
              <w:t>ADO.NET, Unity, Moq</w:t>
            </w:r>
          </w:p>
          <w:p w:rsidR="004B6CB3" w:rsidRDefault="004B6CB3" w:rsidP="00AA3803">
            <w:pPr>
              <w:pStyle w:val="ListParagraph"/>
              <w:numPr>
                <w:ilvl w:val="0"/>
                <w:numId w:val="4"/>
              </w:numPr>
            </w:pPr>
            <w:r>
              <w:t>REST, JSON, XML</w:t>
            </w:r>
            <w:r w:rsidR="006478A5">
              <w:t>, AJAX</w:t>
            </w:r>
            <w:bookmarkStart w:id="0" w:name="_GoBack"/>
            <w:bookmarkEnd w:id="0"/>
          </w:p>
          <w:p w:rsidR="00AA3803" w:rsidRDefault="00AA3803" w:rsidP="00AA3803">
            <w:pPr>
              <w:pStyle w:val="ListParagraph"/>
              <w:numPr>
                <w:ilvl w:val="0"/>
                <w:numId w:val="4"/>
              </w:numPr>
            </w:pPr>
            <w:r>
              <w:t>jQuery, AngularJS, KnockoutJS, Bootstrap</w:t>
            </w:r>
            <w:r w:rsidR="00E0596E">
              <w:t>, Kendo UI</w:t>
            </w:r>
          </w:p>
          <w:p w:rsidR="00AA3803" w:rsidRDefault="00AA3803" w:rsidP="00595710">
            <w:pPr>
              <w:pStyle w:val="ListParagraph"/>
              <w:numPr>
                <w:ilvl w:val="0"/>
                <w:numId w:val="4"/>
              </w:numPr>
            </w:pPr>
            <w:r>
              <w:t xml:space="preserve">Visual Studio, SQL Server </w:t>
            </w:r>
            <w:r w:rsidR="00426FEE">
              <w:t>Mngt.</w:t>
            </w:r>
            <w:r>
              <w:t xml:space="preserve"> Studio</w:t>
            </w:r>
            <w:r w:rsidR="006478A5">
              <w:t xml:space="preserve"> and Profiler</w:t>
            </w:r>
            <w:r>
              <w:t>, Version Control (TFS, Git),</w:t>
            </w:r>
            <w:r w:rsidR="00595710">
              <w:t xml:space="preserve"> Visual Studio Online</w:t>
            </w:r>
            <w:r w:rsidR="006478A5">
              <w:t>, PowerShell ISE</w:t>
            </w:r>
          </w:p>
        </w:tc>
      </w:tr>
    </w:tbl>
    <w:p w:rsidR="001F05AD" w:rsidRDefault="001F05AD" w:rsidP="001F05AD">
      <w:pPr>
        <w:pStyle w:val="SectionHeading"/>
        <w:spacing w:line="240" w:lineRule="auto"/>
      </w:pPr>
      <w:r>
        <w:t>Experience</w:t>
      </w:r>
    </w:p>
    <w:p w:rsidR="001F05AD" w:rsidRPr="00AD0C88" w:rsidRDefault="001F05AD" w:rsidP="001F05AD">
      <w:pPr>
        <w:pStyle w:val="Subsection"/>
        <w:spacing w:before="120"/>
        <w:rPr>
          <w:vanish/>
          <w:sz w:val="24"/>
          <w:specVanish/>
        </w:rPr>
      </w:pPr>
      <w:r w:rsidRPr="00AD0C88">
        <w:rPr>
          <w:sz w:val="24"/>
        </w:rPr>
        <w:t>Beaverton School District</w:t>
      </w:r>
    </w:p>
    <w:p w:rsidR="001F05AD" w:rsidRPr="00AD0C88" w:rsidRDefault="001F05AD" w:rsidP="001F05AD">
      <w:pPr>
        <w:pStyle w:val="NoSpacing"/>
        <w:spacing w:after="120"/>
        <w:rPr>
          <w:rFonts w:asciiTheme="majorHAnsi" w:eastAsiaTheme="majorEastAsia" w:hAnsiTheme="majorHAnsi" w:cstheme="majorBidi"/>
          <w:color w:val="7A7A7A" w:themeColor="accent1"/>
          <w:sz w:val="24"/>
          <w:szCs w:val="26"/>
        </w:rPr>
      </w:pPr>
      <w:r w:rsidRPr="00AD0C88">
        <w:rPr>
          <w:rFonts w:asciiTheme="majorHAnsi" w:eastAsiaTheme="majorEastAsia" w:hAnsiTheme="majorHAnsi" w:cstheme="majorBidi"/>
          <w:color w:val="7A7A7A" w:themeColor="accent1"/>
          <w:sz w:val="24"/>
          <w:szCs w:val="26"/>
        </w:rPr>
        <w:t xml:space="preserve"> | Beaverton, OR</w:t>
      </w:r>
    </w:p>
    <w:p w:rsidR="001F05AD" w:rsidRDefault="001F05AD" w:rsidP="001F05AD">
      <w:pPr>
        <w:spacing w:after="0"/>
        <w:rPr>
          <w:rStyle w:val="Emphasis"/>
        </w:rPr>
      </w:pPr>
      <w:r>
        <w:rPr>
          <w:rStyle w:val="IntenseEmphasis"/>
          <w:color w:val="auto"/>
        </w:rPr>
        <w:t xml:space="preserve">Developer </w:t>
      </w:r>
      <w:r>
        <w:rPr>
          <w:rStyle w:val="Emphasis"/>
        </w:rPr>
        <w:t>June 2014 – Present</w:t>
      </w:r>
    </w:p>
    <w:p w:rsidR="00ED797B" w:rsidRDefault="001F05AD" w:rsidP="001F05AD">
      <w:pPr>
        <w:pStyle w:val="ListParagraph"/>
        <w:numPr>
          <w:ilvl w:val="0"/>
          <w:numId w:val="5"/>
        </w:numPr>
        <w:spacing w:after="0"/>
      </w:pPr>
      <w:r>
        <w:t>Develop</w:t>
      </w:r>
      <w:r w:rsidR="0013004A">
        <w:t xml:space="preserve"> </w:t>
      </w:r>
      <w:r>
        <w:t>web applications</w:t>
      </w:r>
      <w:r w:rsidR="00ED797B">
        <w:t xml:space="preserve"> using ASP.NET</w:t>
      </w:r>
      <w:r w:rsidR="0013004A">
        <w:t xml:space="preserve"> MVC</w:t>
      </w:r>
      <w:r w:rsidR="00ED797B">
        <w:t xml:space="preserve"> and various JavaScript frameworks</w:t>
      </w:r>
      <w:r w:rsidR="0013004A">
        <w:t xml:space="preserve"> such as KnockoutJS and AngularJS</w:t>
      </w:r>
      <w:r w:rsidR="00ED797B">
        <w:t>.</w:t>
      </w:r>
    </w:p>
    <w:p w:rsidR="001F05AD" w:rsidRDefault="0013004A" w:rsidP="001F05AD">
      <w:pPr>
        <w:pStyle w:val="ListParagraph"/>
        <w:numPr>
          <w:ilvl w:val="0"/>
          <w:numId w:val="5"/>
        </w:numPr>
        <w:spacing w:after="0"/>
      </w:pPr>
      <w:r>
        <w:t>Utilize Bootstrap to develop mobile-first web applications.</w:t>
      </w:r>
    </w:p>
    <w:p w:rsidR="001F05AD" w:rsidRDefault="0013004A" w:rsidP="001F05AD">
      <w:pPr>
        <w:pStyle w:val="ListParagraph"/>
        <w:numPr>
          <w:ilvl w:val="0"/>
          <w:numId w:val="5"/>
        </w:numPr>
        <w:spacing w:after="0"/>
      </w:pPr>
      <w:r>
        <w:t>Secure applications with Windows and Forms authentication.</w:t>
      </w:r>
    </w:p>
    <w:p w:rsidR="001F05AD" w:rsidRDefault="00FB372F" w:rsidP="001F05AD">
      <w:pPr>
        <w:pStyle w:val="ListParagraph"/>
        <w:numPr>
          <w:ilvl w:val="0"/>
          <w:numId w:val="5"/>
        </w:numPr>
        <w:spacing w:after="0"/>
      </w:pPr>
      <w:r>
        <w:t>Maintain source code in TFS and Visual Studio Online.</w:t>
      </w:r>
    </w:p>
    <w:p w:rsidR="0024054E" w:rsidRDefault="0024054E" w:rsidP="001F05AD">
      <w:pPr>
        <w:pStyle w:val="ListParagraph"/>
        <w:numPr>
          <w:ilvl w:val="0"/>
          <w:numId w:val="5"/>
        </w:numPr>
        <w:spacing w:after="0"/>
      </w:pPr>
      <w:r>
        <w:t>Design and develop SQL Server databases.</w:t>
      </w:r>
    </w:p>
    <w:p w:rsidR="001F05AD" w:rsidRDefault="001F05AD" w:rsidP="001F05AD">
      <w:pPr>
        <w:pStyle w:val="ListParagraph"/>
        <w:numPr>
          <w:ilvl w:val="0"/>
          <w:numId w:val="5"/>
        </w:numPr>
        <w:spacing w:after="0"/>
      </w:pPr>
      <w:r>
        <w:t>Lead development projects</w:t>
      </w:r>
      <w:r w:rsidR="0013004A">
        <w:t>, often</w:t>
      </w:r>
      <w:r>
        <w:t xml:space="preserve"> </w:t>
      </w:r>
      <w:r w:rsidR="0013004A">
        <w:t>through the entire SDLC.</w:t>
      </w:r>
    </w:p>
    <w:p w:rsidR="0013004A" w:rsidRDefault="0013004A" w:rsidP="001F05AD">
      <w:pPr>
        <w:pStyle w:val="ListParagraph"/>
        <w:numPr>
          <w:ilvl w:val="0"/>
          <w:numId w:val="5"/>
        </w:numPr>
        <w:spacing w:after="0"/>
      </w:pPr>
      <w:r>
        <w:t>Communicate with stakeholders about tickets and enhancements.</w:t>
      </w:r>
    </w:p>
    <w:p w:rsidR="0024054E" w:rsidRDefault="0024054E" w:rsidP="001F05AD">
      <w:pPr>
        <w:pStyle w:val="ListParagraph"/>
        <w:numPr>
          <w:ilvl w:val="0"/>
          <w:numId w:val="5"/>
        </w:numPr>
        <w:spacing w:after="0"/>
      </w:pPr>
      <w:r>
        <w:t>Create ETL and integration scripts with PowerShell.</w:t>
      </w:r>
    </w:p>
    <w:p w:rsidR="00604F72" w:rsidRDefault="00604F72" w:rsidP="001F05AD">
      <w:pPr>
        <w:pStyle w:val="ListParagraph"/>
        <w:numPr>
          <w:ilvl w:val="0"/>
          <w:numId w:val="5"/>
        </w:numPr>
        <w:spacing w:after="0"/>
      </w:pPr>
      <w:r>
        <w:t>Configure IIS and manage application deployment.</w:t>
      </w:r>
    </w:p>
    <w:p w:rsidR="0054040F" w:rsidRDefault="0054040F" w:rsidP="0054040F">
      <w:pPr>
        <w:pStyle w:val="SectionHeading"/>
      </w:pPr>
      <w:r>
        <w:lastRenderedPageBreak/>
        <w:t>Education</w:t>
      </w:r>
    </w:p>
    <w:p w:rsidR="0054040F" w:rsidRPr="00AD0C88" w:rsidRDefault="0054040F" w:rsidP="00AA3803">
      <w:pPr>
        <w:pStyle w:val="Heading2"/>
        <w:spacing w:before="0"/>
        <w:rPr>
          <w:sz w:val="24"/>
        </w:rPr>
      </w:pPr>
      <w:r w:rsidRPr="00AD0C88">
        <w:rPr>
          <w:sz w:val="24"/>
        </w:rPr>
        <w:t>Oregon Institute of Technology</w:t>
      </w:r>
    </w:p>
    <w:p w:rsidR="0054040F" w:rsidRDefault="0054040F" w:rsidP="00604F72">
      <w:pPr>
        <w:spacing w:after="0"/>
      </w:pPr>
      <w:r w:rsidRPr="00AA3803">
        <w:rPr>
          <w:b/>
          <w:bCs/>
          <w:i/>
          <w:iCs/>
        </w:rPr>
        <w:t>June 2014</w:t>
      </w:r>
      <w:r w:rsidRPr="00AA3803">
        <w:t xml:space="preserve"> </w:t>
      </w:r>
      <w:r w:rsidR="004C5221" w:rsidRPr="00AD0C88">
        <w:t>Bachelor</w:t>
      </w:r>
      <w:r w:rsidRPr="00AD0C88">
        <w:t xml:space="preserve"> of Science in Information Technology (application development)</w:t>
      </w:r>
    </w:p>
    <w:p w:rsidR="005717B2" w:rsidRPr="005717B2" w:rsidRDefault="005717B2" w:rsidP="005717B2">
      <w:pPr>
        <w:pStyle w:val="SectionHeading"/>
        <w:rPr>
          <w:sz w:val="20"/>
        </w:rPr>
      </w:pPr>
      <w:r w:rsidRPr="005717B2">
        <w:t>Links</w:t>
      </w:r>
    </w:p>
    <w:p w:rsidR="008F157C" w:rsidRPr="008F157C" w:rsidRDefault="008F157C" w:rsidP="008F157C">
      <w:pPr>
        <w:spacing w:after="120" w:line="240" w:lineRule="auto"/>
      </w:pPr>
      <w:r w:rsidRPr="008F157C">
        <w:t>www.brentkuzmanich.com</w:t>
      </w:r>
      <w:r w:rsidR="00165054">
        <w:t xml:space="preserve"> </w:t>
      </w:r>
    </w:p>
    <w:p w:rsidR="008F157C" w:rsidRPr="008F157C" w:rsidRDefault="003D292E" w:rsidP="008F157C">
      <w:pPr>
        <w:spacing w:after="120" w:line="240" w:lineRule="auto"/>
      </w:pPr>
      <w:hyperlink r:id="rId12" w:history="1">
        <w:r w:rsidR="008F157C" w:rsidRPr="008F157C">
          <w:rPr>
            <w:rStyle w:val="Hyperlink"/>
            <w:color w:val="auto"/>
            <w:u w:val="none"/>
          </w:rPr>
          <w:t>https://github.com/brentkuz</w:t>
        </w:r>
      </w:hyperlink>
    </w:p>
    <w:p w:rsidR="008F157C" w:rsidRPr="008F157C" w:rsidRDefault="003D292E" w:rsidP="008F157C">
      <w:pPr>
        <w:spacing w:after="120" w:line="240" w:lineRule="auto"/>
      </w:pPr>
      <w:hyperlink r:id="rId13" w:history="1">
        <w:r w:rsidR="008F157C" w:rsidRPr="008F157C">
          <w:rPr>
            <w:rStyle w:val="Hyperlink"/>
            <w:color w:val="auto"/>
            <w:u w:val="none"/>
          </w:rPr>
          <w:t>https://www.linkedin.com/in/brent-kuzmanich-a5b57089/</w:t>
        </w:r>
      </w:hyperlink>
    </w:p>
    <w:sectPr w:rsidR="008F157C" w:rsidRPr="008F157C" w:rsidSect="00F17773">
      <w:footerReference w:type="default" r:id="rId14"/>
      <w:headerReference w:type="first" r:id="rId15"/>
      <w:pgSz w:w="12240" w:h="15840"/>
      <w:pgMar w:top="1080" w:right="1080" w:bottom="1080" w:left="1080" w:header="576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92E" w:rsidRDefault="003D292E">
      <w:pPr>
        <w:spacing w:after="0" w:line="240" w:lineRule="auto"/>
      </w:pPr>
      <w:r>
        <w:separator/>
      </w:r>
    </w:p>
  </w:endnote>
  <w:endnote w:type="continuationSeparator" w:id="0">
    <w:p w:rsidR="003D292E" w:rsidRDefault="003D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DejaVu Sans"/>
    <w:charset w:val="B1"/>
    <w:family w:val="auto"/>
    <w:pitch w:val="variable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7E8" w:rsidRDefault="00F53C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7FEDF80" wp14:editId="67D11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AD4ECF5" wp14:editId="359349E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E87B12F" wp14:editId="66A538B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C017E8" w:rsidRDefault="00C017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92E" w:rsidRDefault="003D292E">
      <w:pPr>
        <w:spacing w:after="0" w:line="240" w:lineRule="auto"/>
      </w:pPr>
      <w:r>
        <w:separator/>
      </w:r>
    </w:p>
  </w:footnote>
  <w:footnote w:type="continuationSeparator" w:id="0">
    <w:p w:rsidR="003D292E" w:rsidRDefault="003D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7E8" w:rsidRDefault="00F53C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F15B8F" wp14:editId="68522376">
              <wp:simplePos x="0" y="0"/>
              <wp:positionH relativeFrom="margin">
                <wp:posOffset>-155143</wp:posOffset>
              </wp:positionH>
              <wp:positionV relativeFrom="margin">
                <wp:posOffset>-207609</wp:posOffset>
              </wp:positionV>
              <wp:extent cx="6845935" cy="9112885"/>
              <wp:effectExtent l="0" t="0" r="27940" b="2286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-12.2pt;margin-top:-16.35pt;width:539.05pt;height:717.55pt;z-index:251680768;visibility:visible;mso-wrap-style:square;mso-width-percent:1070;mso-height-percent:1050;mso-wrap-distance-left:9pt;mso-wrap-distance-top:0;mso-wrap-distance-right:9pt;mso-wrap-distance-bottom:0;mso-position-horizontal:absolute;mso-position-horizontal-relative:margin;mso-position-vertical:absolute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2274DA5" wp14:editId="28DA7C5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0E222A6" wp14:editId="5E5827D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4328"/>
    <w:multiLevelType w:val="hybridMultilevel"/>
    <w:tmpl w:val="556A2790"/>
    <w:lvl w:ilvl="0" w:tplc="5746B55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D214F"/>
    <w:multiLevelType w:val="hybridMultilevel"/>
    <w:tmpl w:val="1A90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836082F4"/>
    <w:lvl w:ilvl="0" w:tplc="5AEEE22A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>
    <w:nsid w:val="279B0ECC"/>
    <w:multiLevelType w:val="hybridMultilevel"/>
    <w:tmpl w:val="C3EE004E"/>
    <w:lvl w:ilvl="0" w:tplc="5746B55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A1140"/>
    <w:multiLevelType w:val="hybridMultilevel"/>
    <w:tmpl w:val="FEB04FCA"/>
    <w:lvl w:ilvl="0" w:tplc="4C3C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74109A"/>
    <w:multiLevelType w:val="hybridMultilevel"/>
    <w:tmpl w:val="51B2B33E"/>
    <w:lvl w:ilvl="0" w:tplc="5746B55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CE5"/>
    <w:rsid w:val="000278AD"/>
    <w:rsid w:val="000371C8"/>
    <w:rsid w:val="000A7A74"/>
    <w:rsid w:val="000D07DE"/>
    <w:rsid w:val="0010410E"/>
    <w:rsid w:val="001178EF"/>
    <w:rsid w:val="0013004A"/>
    <w:rsid w:val="00165054"/>
    <w:rsid w:val="001C1946"/>
    <w:rsid w:val="001F05AD"/>
    <w:rsid w:val="0024054E"/>
    <w:rsid w:val="003D292E"/>
    <w:rsid w:val="003E7044"/>
    <w:rsid w:val="003F2620"/>
    <w:rsid w:val="00426FEE"/>
    <w:rsid w:val="00442D46"/>
    <w:rsid w:val="0049457A"/>
    <w:rsid w:val="004A17D9"/>
    <w:rsid w:val="004B6CB3"/>
    <w:rsid w:val="004C25CA"/>
    <w:rsid w:val="004C5221"/>
    <w:rsid w:val="0054040F"/>
    <w:rsid w:val="005717B2"/>
    <w:rsid w:val="00595710"/>
    <w:rsid w:val="005A7AC6"/>
    <w:rsid w:val="00602605"/>
    <w:rsid w:val="00604F72"/>
    <w:rsid w:val="00617EF5"/>
    <w:rsid w:val="006478A5"/>
    <w:rsid w:val="006A0FED"/>
    <w:rsid w:val="00705CE5"/>
    <w:rsid w:val="00721790"/>
    <w:rsid w:val="00761527"/>
    <w:rsid w:val="0078700B"/>
    <w:rsid w:val="00886E6C"/>
    <w:rsid w:val="008B35C4"/>
    <w:rsid w:val="008B78F3"/>
    <w:rsid w:val="008F157C"/>
    <w:rsid w:val="009B0380"/>
    <w:rsid w:val="009D6B18"/>
    <w:rsid w:val="00A5177D"/>
    <w:rsid w:val="00A92F54"/>
    <w:rsid w:val="00AA3803"/>
    <w:rsid w:val="00AD0C88"/>
    <w:rsid w:val="00AD2F41"/>
    <w:rsid w:val="00AF272D"/>
    <w:rsid w:val="00B33BB2"/>
    <w:rsid w:val="00B81153"/>
    <w:rsid w:val="00BB70C0"/>
    <w:rsid w:val="00BB7205"/>
    <w:rsid w:val="00C017E8"/>
    <w:rsid w:val="00C0221E"/>
    <w:rsid w:val="00D610C3"/>
    <w:rsid w:val="00DF1B49"/>
    <w:rsid w:val="00E01846"/>
    <w:rsid w:val="00E0596E"/>
    <w:rsid w:val="00E65027"/>
    <w:rsid w:val="00EA0185"/>
    <w:rsid w:val="00ED786C"/>
    <w:rsid w:val="00ED797B"/>
    <w:rsid w:val="00F17773"/>
    <w:rsid w:val="00F52D2C"/>
    <w:rsid w:val="00F53C87"/>
    <w:rsid w:val="00F824A1"/>
    <w:rsid w:val="00FB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table" w:styleId="TableGrid">
    <w:name w:val="Table Grid"/>
    <w:basedOn w:val="TableNormal"/>
    <w:uiPriority w:val="59"/>
    <w:rsid w:val="00E65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157C"/>
    <w:rPr>
      <w:color w:val="CC9900" w:themeColor="hyperlink"/>
      <w:u w:val="single"/>
    </w:rPr>
  </w:style>
  <w:style w:type="paragraph" w:customStyle="1" w:styleId="CompanyName">
    <w:name w:val="Company Name"/>
    <w:basedOn w:val="Normal"/>
    <w:qFormat/>
    <w:rsid w:val="00F17773"/>
    <w:pPr>
      <w:spacing w:before="960"/>
    </w:pPr>
    <w:rPr>
      <w:rFonts w:asciiTheme="majorHAnsi" w:hAnsiTheme="majorHAnsi"/>
      <w:caps/>
      <w:noProof/>
      <w:color w:val="000000" w:themeColor="text1"/>
      <w:spacing w:val="-10"/>
      <w:sz w:val="28"/>
      <w:lang w:eastAsia="ja-JP"/>
    </w:rPr>
  </w:style>
  <w:style w:type="paragraph" w:customStyle="1" w:styleId="RecipientAddress">
    <w:name w:val="Recipient Address"/>
    <w:basedOn w:val="Normal"/>
    <w:qFormat/>
    <w:rsid w:val="00F17773"/>
    <w:pPr>
      <w:spacing w:after="120"/>
    </w:pPr>
    <w:rPr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17773"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99"/>
    <w:rsid w:val="00F17773"/>
    <w:rPr>
      <w:rFonts w:asciiTheme="majorHAnsi" w:hAnsiTheme="majorHAnsi"/>
      <w:caps/>
      <w:color w:val="D1282E" w:themeColor="text2"/>
      <w:spacing w:val="-10"/>
      <w:sz w:val="28"/>
      <w:lang w:eastAsia="ja-JP"/>
    </w:rPr>
  </w:style>
  <w:style w:type="paragraph" w:styleId="Date">
    <w:name w:val="Date"/>
    <w:basedOn w:val="Normal"/>
    <w:next w:val="Normal"/>
    <w:link w:val="DateChar"/>
    <w:uiPriority w:val="99"/>
    <w:unhideWhenUsed/>
    <w:rsid w:val="00F17773"/>
    <w:pPr>
      <w:spacing w:after="0" w:line="240" w:lineRule="auto"/>
    </w:pPr>
    <w:rPr>
      <w:rFonts w:eastAsiaTheme="minorHAnsi"/>
      <w:b/>
      <w:color w:val="000000" w:themeColor="text1"/>
      <w:sz w:val="28"/>
    </w:rPr>
  </w:style>
  <w:style w:type="character" w:customStyle="1" w:styleId="DateChar">
    <w:name w:val="Date Char"/>
    <w:basedOn w:val="DefaultParagraphFont"/>
    <w:link w:val="Date"/>
    <w:uiPriority w:val="99"/>
    <w:rsid w:val="00F17773"/>
    <w:rPr>
      <w:rFonts w:eastAsiaTheme="minorHAnsi"/>
      <w:b/>
      <w:color w:val="000000" w:themeColor="text1"/>
      <w:sz w:val="28"/>
    </w:rPr>
  </w:style>
  <w:style w:type="paragraph" w:styleId="Closing">
    <w:name w:val="Closing"/>
    <w:basedOn w:val="Normal"/>
    <w:link w:val="ClosingChar"/>
    <w:uiPriority w:val="99"/>
    <w:unhideWhenUsed/>
    <w:rsid w:val="00F17773"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  <w:lang w:eastAsia="ja-JP"/>
    </w:rPr>
  </w:style>
  <w:style w:type="character" w:customStyle="1" w:styleId="ClosingChar">
    <w:name w:val="Closing Char"/>
    <w:basedOn w:val="DefaultParagraphFont"/>
    <w:link w:val="Closing"/>
    <w:uiPriority w:val="99"/>
    <w:rsid w:val="00F17773"/>
    <w:rPr>
      <w:rFonts w:asciiTheme="majorHAnsi" w:hAnsiTheme="majorHAnsi"/>
      <w:caps/>
      <w:color w:val="7A7A7A" w:themeColor="accent1"/>
      <w:spacing w:val="-10"/>
      <w:sz w:val="28"/>
      <w:lang w:eastAsia="ja-JP"/>
    </w:rPr>
  </w:style>
  <w:style w:type="paragraph" w:styleId="NormalWeb">
    <w:name w:val="Normal (Web)"/>
    <w:basedOn w:val="Normal"/>
    <w:uiPriority w:val="99"/>
    <w:unhideWhenUsed/>
    <w:rsid w:val="00F1777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table" w:styleId="TableGrid">
    <w:name w:val="Table Grid"/>
    <w:basedOn w:val="TableNormal"/>
    <w:uiPriority w:val="59"/>
    <w:rsid w:val="00E65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157C"/>
    <w:rPr>
      <w:color w:val="CC9900" w:themeColor="hyperlink"/>
      <w:u w:val="single"/>
    </w:rPr>
  </w:style>
  <w:style w:type="paragraph" w:customStyle="1" w:styleId="CompanyName">
    <w:name w:val="Company Name"/>
    <w:basedOn w:val="Normal"/>
    <w:qFormat/>
    <w:rsid w:val="00F17773"/>
    <w:pPr>
      <w:spacing w:before="960"/>
    </w:pPr>
    <w:rPr>
      <w:rFonts w:asciiTheme="majorHAnsi" w:hAnsiTheme="majorHAnsi"/>
      <w:caps/>
      <w:noProof/>
      <w:color w:val="000000" w:themeColor="text1"/>
      <w:spacing w:val="-10"/>
      <w:sz w:val="28"/>
      <w:lang w:eastAsia="ja-JP"/>
    </w:rPr>
  </w:style>
  <w:style w:type="paragraph" w:customStyle="1" w:styleId="RecipientAddress">
    <w:name w:val="Recipient Address"/>
    <w:basedOn w:val="Normal"/>
    <w:qFormat/>
    <w:rsid w:val="00F17773"/>
    <w:pPr>
      <w:spacing w:after="120"/>
    </w:pPr>
    <w:rPr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17773"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99"/>
    <w:rsid w:val="00F17773"/>
    <w:rPr>
      <w:rFonts w:asciiTheme="majorHAnsi" w:hAnsiTheme="majorHAnsi"/>
      <w:caps/>
      <w:color w:val="D1282E" w:themeColor="text2"/>
      <w:spacing w:val="-10"/>
      <w:sz w:val="28"/>
      <w:lang w:eastAsia="ja-JP"/>
    </w:rPr>
  </w:style>
  <w:style w:type="paragraph" w:styleId="Date">
    <w:name w:val="Date"/>
    <w:basedOn w:val="Normal"/>
    <w:next w:val="Normal"/>
    <w:link w:val="DateChar"/>
    <w:uiPriority w:val="99"/>
    <w:unhideWhenUsed/>
    <w:rsid w:val="00F17773"/>
    <w:pPr>
      <w:spacing w:after="0" w:line="240" w:lineRule="auto"/>
    </w:pPr>
    <w:rPr>
      <w:rFonts w:eastAsiaTheme="minorHAnsi"/>
      <w:b/>
      <w:color w:val="000000" w:themeColor="text1"/>
      <w:sz w:val="28"/>
    </w:rPr>
  </w:style>
  <w:style w:type="character" w:customStyle="1" w:styleId="DateChar">
    <w:name w:val="Date Char"/>
    <w:basedOn w:val="DefaultParagraphFont"/>
    <w:link w:val="Date"/>
    <w:uiPriority w:val="99"/>
    <w:rsid w:val="00F17773"/>
    <w:rPr>
      <w:rFonts w:eastAsiaTheme="minorHAnsi"/>
      <w:b/>
      <w:color w:val="000000" w:themeColor="text1"/>
      <w:sz w:val="28"/>
    </w:rPr>
  </w:style>
  <w:style w:type="paragraph" w:styleId="Closing">
    <w:name w:val="Closing"/>
    <w:basedOn w:val="Normal"/>
    <w:link w:val="ClosingChar"/>
    <w:uiPriority w:val="99"/>
    <w:unhideWhenUsed/>
    <w:rsid w:val="00F17773"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  <w:lang w:eastAsia="ja-JP"/>
    </w:rPr>
  </w:style>
  <w:style w:type="character" w:customStyle="1" w:styleId="ClosingChar">
    <w:name w:val="Closing Char"/>
    <w:basedOn w:val="DefaultParagraphFont"/>
    <w:link w:val="Closing"/>
    <w:uiPriority w:val="99"/>
    <w:rsid w:val="00F17773"/>
    <w:rPr>
      <w:rFonts w:asciiTheme="majorHAnsi" w:hAnsiTheme="majorHAnsi"/>
      <w:caps/>
      <w:color w:val="7A7A7A" w:themeColor="accent1"/>
      <w:spacing w:val="-10"/>
      <w:sz w:val="28"/>
      <w:lang w:eastAsia="ja-JP"/>
    </w:rPr>
  </w:style>
  <w:style w:type="paragraph" w:styleId="NormalWeb">
    <w:name w:val="Normal (Web)"/>
    <w:basedOn w:val="Normal"/>
    <w:uiPriority w:val="99"/>
    <w:unhideWhenUsed/>
    <w:rsid w:val="00F1777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brent-kuzmanich-a5b57089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github.com/brentkuz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tkuz\AppData\Roaming\Microsoft\Templates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D6EEBA5E84446BBA718ECAADE51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D1104-E1BA-41FC-95B2-8F4542097338}"/>
      </w:docPartPr>
      <w:docPartBody>
        <w:p w:rsidR="009800F6" w:rsidRDefault="007308A4">
          <w:pPr>
            <w:pStyle w:val="71D6EEBA5E84446BBA718ECAADE518E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C37F279D0A84F20A8D825E60756F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0A93E-C74C-44DA-8B46-C9171680DC7C}"/>
      </w:docPartPr>
      <w:docPartBody>
        <w:p w:rsidR="009800F6" w:rsidRDefault="007308A4">
          <w:pPr>
            <w:pStyle w:val="6C37F279D0A84F20A8D825E60756FF0B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24526B6E7C034963A1078BCFB2D37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AD38E-5D8E-4EB9-8839-7113DEB1B48B}"/>
      </w:docPartPr>
      <w:docPartBody>
        <w:p w:rsidR="009800F6" w:rsidRDefault="007308A4">
          <w:pPr>
            <w:pStyle w:val="24526B6E7C034963A1078BCFB2D374EA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1285286A6E80453D90F3EFC416698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BE39B-8450-4350-810D-633FD7A137F4}"/>
      </w:docPartPr>
      <w:docPartBody>
        <w:p w:rsidR="009800F6" w:rsidRDefault="007308A4">
          <w:pPr>
            <w:pStyle w:val="1285286A6E80453D90F3EFC4166988AE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DejaVu Sans"/>
    <w:charset w:val="B1"/>
    <w:family w:val="auto"/>
    <w:pitch w:val="variable"/>
    <w:sig w:usb0="00000800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8A4"/>
    <w:rsid w:val="0016587D"/>
    <w:rsid w:val="002860DD"/>
    <w:rsid w:val="002A0557"/>
    <w:rsid w:val="00562F8D"/>
    <w:rsid w:val="006D47FB"/>
    <w:rsid w:val="0071037B"/>
    <w:rsid w:val="007308A4"/>
    <w:rsid w:val="009800F6"/>
    <w:rsid w:val="00B0081A"/>
    <w:rsid w:val="00B07566"/>
    <w:rsid w:val="00B279CF"/>
    <w:rsid w:val="00B86024"/>
    <w:rsid w:val="00C25624"/>
    <w:rsid w:val="00D22D4E"/>
    <w:rsid w:val="00F25F32"/>
    <w:rsid w:val="00F9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B86024"/>
    <w:rPr>
      <w:color w:val="808080"/>
    </w:rPr>
  </w:style>
  <w:style w:type="paragraph" w:customStyle="1" w:styleId="71D6EEBA5E84446BBA718ECAADE518E7">
    <w:name w:val="71D6EEBA5E84446BBA718ECAADE518E7"/>
  </w:style>
  <w:style w:type="paragraph" w:customStyle="1" w:styleId="6C37F279D0A84F20A8D825E60756FF0B">
    <w:name w:val="6C37F279D0A84F20A8D825E60756FF0B"/>
  </w:style>
  <w:style w:type="paragraph" w:customStyle="1" w:styleId="24526B6E7C034963A1078BCFB2D374EA">
    <w:name w:val="24526B6E7C034963A1078BCFB2D374EA"/>
  </w:style>
  <w:style w:type="paragraph" w:customStyle="1" w:styleId="21F8C2A57A814F68B2F64708E73C9FB8">
    <w:name w:val="21F8C2A57A814F68B2F64708E73C9FB8"/>
  </w:style>
  <w:style w:type="paragraph" w:customStyle="1" w:styleId="1285286A6E80453D90F3EFC4166988AE">
    <w:name w:val="1285286A6E80453D90F3EFC4166988AE"/>
  </w:style>
  <w:style w:type="paragraph" w:customStyle="1" w:styleId="4D83AA7A16D94334AECD2C09C206BCDD">
    <w:name w:val="4D83AA7A16D94334AECD2C09C206BCDD"/>
  </w:style>
  <w:style w:type="paragraph" w:customStyle="1" w:styleId="4274965680BD45D9B3963672D2FE7170">
    <w:name w:val="4274965680BD45D9B3963672D2FE7170"/>
  </w:style>
  <w:style w:type="paragraph" w:customStyle="1" w:styleId="9077EE10538D4143AFECD6B1D24BA295">
    <w:name w:val="9077EE10538D4143AFECD6B1D24BA295"/>
  </w:style>
  <w:style w:type="paragraph" w:customStyle="1" w:styleId="F20654D173A84C299C1A6BCB7DBD8632">
    <w:name w:val="F20654D173A84C299C1A6BCB7DBD8632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9CB5CE83CF5C4F488354593C61D65856">
    <w:name w:val="9CB5CE83CF5C4F488354593C61D65856"/>
  </w:style>
  <w:style w:type="paragraph" w:customStyle="1" w:styleId="11B039D5F0B54452B56132761FA38C83">
    <w:name w:val="11B039D5F0B54452B56132761FA38C83"/>
  </w:style>
  <w:style w:type="paragraph" w:customStyle="1" w:styleId="E9CB9DD848184BC9844465D52AA5A6A8">
    <w:name w:val="E9CB9DD848184BC9844465D52AA5A6A8"/>
  </w:style>
  <w:style w:type="paragraph" w:customStyle="1" w:styleId="83F1A6B946354AADBAD3B39BDE78221A">
    <w:name w:val="83F1A6B946354AADBAD3B39BDE78221A"/>
  </w:style>
  <w:style w:type="paragraph" w:customStyle="1" w:styleId="B05DEC207D9B49DFAD4B753D27BA64B8">
    <w:name w:val="B05DEC207D9B49DFAD4B753D27BA64B8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DB4365AACDFB412D8641134D6EEF595E">
    <w:name w:val="DB4365AACDFB412D8641134D6EEF595E"/>
  </w:style>
  <w:style w:type="paragraph" w:customStyle="1" w:styleId="51CC0B13AB774FF6BE2A2C852475E995">
    <w:name w:val="51CC0B13AB774FF6BE2A2C852475E995"/>
  </w:style>
  <w:style w:type="paragraph" w:customStyle="1" w:styleId="769875858503466A9FED5E5E3F8BA0C5">
    <w:name w:val="769875858503466A9FED5E5E3F8BA0C5"/>
  </w:style>
  <w:style w:type="paragraph" w:customStyle="1" w:styleId="F8F085C7C58B4ABDBB3CC97370C0CB7C">
    <w:name w:val="F8F085C7C58B4ABDBB3CC97370C0CB7C"/>
  </w:style>
  <w:style w:type="paragraph" w:customStyle="1" w:styleId="679A23688CCC44F0808208C62898728C">
    <w:name w:val="679A23688CCC44F0808208C62898728C"/>
    <w:rsid w:val="00B86024"/>
  </w:style>
  <w:style w:type="paragraph" w:customStyle="1" w:styleId="4D26256DCD92467FAB5C4997DD255A9B">
    <w:name w:val="4D26256DCD92467FAB5C4997DD255A9B"/>
    <w:rsid w:val="00B86024"/>
  </w:style>
  <w:style w:type="paragraph" w:customStyle="1" w:styleId="77F2CBFB9472400689018CD3A0A55017">
    <w:name w:val="77F2CBFB9472400689018CD3A0A55017"/>
    <w:rsid w:val="00B279CF"/>
  </w:style>
  <w:style w:type="paragraph" w:customStyle="1" w:styleId="DC359B38EE5749669898A3A7150B2364">
    <w:name w:val="DC359B38EE5749669898A3A7150B2364"/>
    <w:rsid w:val="00B279CF"/>
  </w:style>
  <w:style w:type="paragraph" w:customStyle="1" w:styleId="593F1948545A4D72B8A4BFBC9199DC91">
    <w:name w:val="593F1948545A4D72B8A4BFBC9199DC91"/>
    <w:rsid w:val="00B279CF"/>
  </w:style>
  <w:style w:type="paragraph" w:customStyle="1" w:styleId="B02B14FE02634BFD8C219DD533A20EAA">
    <w:name w:val="B02B14FE02634BFD8C219DD533A20EAA"/>
    <w:rsid w:val="00B279CF"/>
  </w:style>
  <w:style w:type="paragraph" w:customStyle="1" w:styleId="CFBD1399B17440AA9EF4C2E1F67DA3B3">
    <w:name w:val="CFBD1399B17440AA9EF4C2E1F67DA3B3"/>
    <w:rsid w:val="00B279CF"/>
  </w:style>
  <w:style w:type="paragraph" w:customStyle="1" w:styleId="4E26495935554BE6B6E5F5A552DB2A69">
    <w:name w:val="4E26495935554BE6B6E5F5A552DB2A69"/>
    <w:rsid w:val="00B279CF"/>
  </w:style>
  <w:style w:type="paragraph" w:customStyle="1" w:styleId="442E3065FCA5467DAC47531646A8E832">
    <w:name w:val="442E3065FCA5467DAC47531646A8E832"/>
    <w:rsid w:val="00B279CF"/>
  </w:style>
  <w:style w:type="paragraph" w:customStyle="1" w:styleId="BAE9859C97214A8DBA2535AF8A7BC7AE">
    <w:name w:val="BAE9859C97214A8DBA2535AF8A7BC7AE"/>
    <w:rsid w:val="00B279CF"/>
  </w:style>
  <w:style w:type="paragraph" w:customStyle="1" w:styleId="A7798EAFE456494593FD187F11CF3F67">
    <w:name w:val="A7798EAFE456494593FD187F11CF3F67"/>
    <w:rsid w:val="00B279CF"/>
  </w:style>
  <w:style w:type="paragraph" w:customStyle="1" w:styleId="0F598F676A8740EAA36442AA80A091DB">
    <w:name w:val="0F598F676A8740EAA36442AA80A091DB"/>
    <w:rsid w:val="00B279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B86024"/>
    <w:rPr>
      <w:color w:val="808080"/>
    </w:rPr>
  </w:style>
  <w:style w:type="paragraph" w:customStyle="1" w:styleId="71D6EEBA5E84446BBA718ECAADE518E7">
    <w:name w:val="71D6EEBA5E84446BBA718ECAADE518E7"/>
  </w:style>
  <w:style w:type="paragraph" w:customStyle="1" w:styleId="6C37F279D0A84F20A8D825E60756FF0B">
    <w:name w:val="6C37F279D0A84F20A8D825E60756FF0B"/>
  </w:style>
  <w:style w:type="paragraph" w:customStyle="1" w:styleId="24526B6E7C034963A1078BCFB2D374EA">
    <w:name w:val="24526B6E7C034963A1078BCFB2D374EA"/>
  </w:style>
  <w:style w:type="paragraph" w:customStyle="1" w:styleId="21F8C2A57A814F68B2F64708E73C9FB8">
    <w:name w:val="21F8C2A57A814F68B2F64708E73C9FB8"/>
  </w:style>
  <w:style w:type="paragraph" w:customStyle="1" w:styleId="1285286A6E80453D90F3EFC4166988AE">
    <w:name w:val="1285286A6E80453D90F3EFC4166988AE"/>
  </w:style>
  <w:style w:type="paragraph" w:customStyle="1" w:styleId="4D83AA7A16D94334AECD2C09C206BCDD">
    <w:name w:val="4D83AA7A16D94334AECD2C09C206BCDD"/>
  </w:style>
  <w:style w:type="paragraph" w:customStyle="1" w:styleId="4274965680BD45D9B3963672D2FE7170">
    <w:name w:val="4274965680BD45D9B3963672D2FE7170"/>
  </w:style>
  <w:style w:type="paragraph" w:customStyle="1" w:styleId="9077EE10538D4143AFECD6B1D24BA295">
    <w:name w:val="9077EE10538D4143AFECD6B1D24BA295"/>
  </w:style>
  <w:style w:type="paragraph" w:customStyle="1" w:styleId="F20654D173A84C299C1A6BCB7DBD8632">
    <w:name w:val="F20654D173A84C299C1A6BCB7DBD8632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9CB5CE83CF5C4F488354593C61D65856">
    <w:name w:val="9CB5CE83CF5C4F488354593C61D65856"/>
  </w:style>
  <w:style w:type="paragraph" w:customStyle="1" w:styleId="11B039D5F0B54452B56132761FA38C83">
    <w:name w:val="11B039D5F0B54452B56132761FA38C83"/>
  </w:style>
  <w:style w:type="paragraph" w:customStyle="1" w:styleId="E9CB9DD848184BC9844465D52AA5A6A8">
    <w:name w:val="E9CB9DD848184BC9844465D52AA5A6A8"/>
  </w:style>
  <w:style w:type="paragraph" w:customStyle="1" w:styleId="83F1A6B946354AADBAD3B39BDE78221A">
    <w:name w:val="83F1A6B946354AADBAD3B39BDE78221A"/>
  </w:style>
  <w:style w:type="paragraph" w:customStyle="1" w:styleId="B05DEC207D9B49DFAD4B753D27BA64B8">
    <w:name w:val="B05DEC207D9B49DFAD4B753D27BA64B8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DB4365AACDFB412D8641134D6EEF595E">
    <w:name w:val="DB4365AACDFB412D8641134D6EEF595E"/>
  </w:style>
  <w:style w:type="paragraph" w:customStyle="1" w:styleId="51CC0B13AB774FF6BE2A2C852475E995">
    <w:name w:val="51CC0B13AB774FF6BE2A2C852475E995"/>
  </w:style>
  <w:style w:type="paragraph" w:customStyle="1" w:styleId="769875858503466A9FED5E5E3F8BA0C5">
    <w:name w:val="769875858503466A9FED5E5E3F8BA0C5"/>
  </w:style>
  <w:style w:type="paragraph" w:customStyle="1" w:styleId="F8F085C7C58B4ABDBB3CC97370C0CB7C">
    <w:name w:val="F8F085C7C58B4ABDBB3CC97370C0CB7C"/>
  </w:style>
  <w:style w:type="paragraph" w:customStyle="1" w:styleId="679A23688CCC44F0808208C62898728C">
    <w:name w:val="679A23688CCC44F0808208C62898728C"/>
    <w:rsid w:val="00B86024"/>
  </w:style>
  <w:style w:type="paragraph" w:customStyle="1" w:styleId="4D26256DCD92467FAB5C4997DD255A9B">
    <w:name w:val="4D26256DCD92467FAB5C4997DD255A9B"/>
    <w:rsid w:val="00B86024"/>
  </w:style>
  <w:style w:type="paragraph" w:customStyle="1" w:styleId="77F2CBFB9472400689018CD3A0A55017">
    <w:name w:val="77F2CBFB9472400689018CD3A0A55017"/>
    <w:rsid w:val="00B279CF"/>
  </w:style>
  <w:style w:type="paragraph" w:customStyle="1" w:styleId="DC359B38EE5749669898A3A7150B2364">
    <w:name w:val="DC359B38EE5749669898A3A7150B2364"/>
    <w:rsid w:val="00B279CF"/>
  </w:style>
  <w:style w:type="paragraph" w:customStyle="1" w:styleId="593F1948545A4D72B8A4BFBC9199DC91">
    <w:name w:val="593F1948545A4D72B8A4BFBC9199DC91"/>
    <w:rsid w:val="00B279CF"/>
  </w:style>
  <w:style w:type="paragraph" w:customStyle="1" w:styleId="B02B14FE02634BFD8C219DD533A20EAA">
    <w:name w:val="B02B14FE02634BFD8C219DD533A20EAA"/>
    <w:rsid w:val="00B279CF"/>
  </w:style>
  <w:style w:type="paragraph" w:customStyle="1" w:styleId="CFBD1399B17440AA9EF4C2E1F67DA3B3">
    <w:name w:val="CFBD1399B17440AA9EF4C2E1F67DA3B3"/>
    <w:rsid w:val="00B279CF"/>
  </w:style>
  <w:style w:type="paragraph" w:customStyle="1" w:styleId="4E26495935554BE6B6E5F5A552DB2A69">
    <w:name w:val="4E26495935554BE6B6E5F5A552DB2A69"/>
    <w:rsid w:val="00B279CF"/>
  </w:style>
  <w:style w:type="paragraph" w:customStyle="1" w:styleId="442E3065FCA5467DAC47531646A8E832">
    <w:name w:val="442E3065FCA5467DAC47531646A8E832"/>
    <w:rsid w:val="00B279CF"/>
  </w:style>
  <w:style w:type="paragraph" w:customStyle="1" w:styleId="BAE9859C97214A8DBA2535AF8A7BC7AE">
    <w:name w:val="BAE9859C97214A8DBA2535AF8A7BC7AE"/>
    <w:rsid w:val="00B279CF"/>
  </w:style>
  <w:style w:type="paragraph" w:customStyle="1" w:styleId="A7798EAFE456494593FD187F11CF3F67">
    <w:name w:val="A7798EAFE456494593FD187F11CF3F67"/>
    <w:rsid w:val="00B279CF"/>
  </w:style>
  <w:style w:type="paragraph" w:customStyle="1" w:styleId="0F598F676A8740EAA36442AA80A091DB">
    <w:name w:val="0F598F676A8740EAA36442AA80A091DB"/>
    <w:rsid w:val="00B279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52198</CompanyAddress>
  <CompanyPhone>(971) 285-5066</CompanyPhone>
  <CompanyFax/>
  <CompanyEmail>brentkuzmanich@gmail.com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C595062-7D2D-4B29-A537-41CCC4FB9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99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Kuzmanich</dc:creator>
  <cp:lastModifiedBy>brentkuz</cp:lastModifiedBy>
  <cp:revision>12</cp:revision>
  <cp:lastPrinted>2017-10-11T23:51:00Z</cp:lastPrinted>
  <dcterms:created xsi:type="dcterms:W3CDTF">2017-10-12T01:23:00Z</dcterms:created>
  <dcterms:modified xsi:type="dcterms:W3CDTF">2017-10-19T02:47:00Z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